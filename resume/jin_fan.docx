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0386" w14:textId="751DBEC5" w:rsidR="00301ACC" w:rsidRDefault="00C35DD0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325C6" wp14:editId="6816F13F">
            <wp:simplePos x="0" y="0"/>
            <wp:positionH relativeFrom="column">
              <wp:posOffset>4361815</wp:posOffset>
            </wp:positionH>
            <wp:positionV relativeFrom="paragraph">
              <wp:posOffset>-299085</wp:posOffset>
            </wp:positionV>
            <wp:extent cx="1628775" cy="2035969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3A5" w:rsidRPr="00784775">
        <w:t>‍</w:t>
      </w:r>
      <w:sdt>
        <w:sdtPr>
          <w:rPr>
            <w:rFonts w:hint="eastAsia"/>
          </w:rPr>
          <w:alias w:val="您的姓名"/>
          <w:tag w:val=""/>
          <w:id w:val="1246310863"/>
          <w:placeholder>
            <w:docPart w:val="00F71A88CBC74A27872C8CE4980C9B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439D2">
            <w:rPr>
              <w:rFonts w:hint="eastAsia"/>
            </w:rPr>
            <w:t>Fan Jin (</w:t>
          </w:r>
          <w:r w:rsidR="000439D2">
            <w:rPr>
              <w:rFonts w:hint="eastAsia"/>
            </w:rPr>
            <w:t>金帆</w:t>
          </w:r>
          <w:r w:rsidR="000439D2">
            <w:rPr>
              <w:rFonts w:hint="eastAsia"/>
            </w:rPr>
            <w:t>)</w:t>
          </w:r>
        </w:sdtContent>
      </w:sdt>
    </w:p>
    <w:p w14:paraId="5665D650" w14:textId="11D385A4" w:rsidR="00301ACC" w:rsidRDefault="00E272C8">
      <w:sdt>
        <w:sdtPr>
          <w:rPr>
            <w:rFonts w:hint="eastAsia"/>
          </w:rPr>
          <w:alias w:val="电话"/>
          <w:tag w:val=""/>
          <w:id w:val="-1416317146"/>
          <w:placeholder>
            <w:docPart w:val="63353CC8D3054998AABF916E419F9CF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B7402">
            <w:rPr>
              <w:rFonts w:hint="eastAsia"/>
            </w:rPr>
            <w:t>Tel</w:t>
          </w:r>
          <w:r w:rsidR="000B7402">
            <w:t xml:space="preserve">: </w:t>
          </w:r>
          <w:r w:rsidR="005F3FF6">
            <w:t>(</w:t>
          </w:r>
          <w:r w:rsidR="000441BE">
            <w:t>+</w:t>
          </w:r>
          <w:r w:rsidR="005F3FF6">
            <w:t>86)</w:t>
          </w:r>
          <w:r w:rsidR="000441BE">
            <w:t xml:space="preserve"> </w:t>
          </w:r>
          <w:r w:rsidR="000439D2">
            <w:rPr>
              <w:rFonts w:hint="eastAsia"/>
            </w:rPr>
            <w:t>130</w:t>
          </w:r>
          <w:r w:rsidR="000441BE">
            <w:t>-</w:t>
          </w:r>
          <w:r w:rsidR="000439D2">
            <w:rPr>
              <w:rFonts w:hint="eastAsia"/>
            </w:rPr>
            <w:t>5131</w:t>
          </w:r>
          <w:r w:rsidR="000441BE">
            <w:t>-</w:t>
          </w:r>
          <w:r w:rsidR="000439D2">
            <w:rPr>
              <w:rFonts w:hint="eastAsia"/>
            </w:rPr>
            <w:t>2880</w:t>
          </w:r>
        </w:sdtContent>
      </w:sdt>
      <w:r w:rsidR="00B003A5" w:rsidRPr="000439D2">
        <w:t> </w:t>
      </w:r>
      <w:r w:rsidR="000B7402">
        <w:t xml:space="preserve">  </w:t>
      </w:r>
      <w:r w:rsidR="00B003A5" w:rsidRPr="000439D2">
        <w:t>|</w:t>
      </w:r>
      <w:r w:rsidR="000B7402">
        <w:t xml:space="preserve">  </w:t>
      </w:r>
      <w:r w:rsidR="00B003A5" w:rsidRPr="000439D2">
        <w:t> </w:t>
      </w:r>
      <w:sdt>
        <w:sdtPr>
          <w:rPr>
            <w:color w:val="auto"/>
          </w:rPr>
          <w:alias w:val="电子邮件"/>
          <w:tag w:val=""/>
          <w:id w:val="-391963670"/>
          <w:placeholder>
            <w:docPart w:val="DC0ED7AA1C994151A2CAE3E15E8AF7F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03605" w:rsidRPr="00803605">
            <w:rPr>
              <w:color w:val="auto"/>
            </w:rPr>
            <w:t>Email: jinf15@mails.tsinghua.edu.cn</w:t>
          </w:r>
        </w:sdtContent>
      </w:sdt>
      <w:r w:rsidR="00803605">
        <w:t xml:space="preserve"> </w:t>
      </w:r>
    </w:p>
    <w:p w14:paraId="53F47C2E" w14:textId="001D42DC" w:rsidR="00301ACC" w:rsidRDefault="00E272C8" w:rsidP="006E68A7">
      <w:pPr>
        <w:pStyle w:val="a"/>
        <w:numPr>
          <w:ilvl w:val="0"/>
          <w:numId w:val="0"/>
        </w:numPr>
      </w:pPr>
      <w:r>
        <w:pict w14:anchorId="7D9AB547">
          <v:rect id="_x0000_i1025" style="width:0;height:1.5pt" o:hralign="center" o:hrstd="t" o:hr="t" fillcolor="#a0a0a0" stroked="f"/>
        </w:pict>
      </w:r>
    </w:p>
    <w:p w14:paraId="654CDF74" w14:textId="5490DA0F" w:rsidR="00301ACC" w:rsidRDefault="00902DA5">
      <w:pPr>
        <w:pStyle w:val="a7"/>
      </w:pPr>
      <w:r>
        <w:rPr>
          <w:rFonts w:hint="eastAsia"/>
          <w:lang w:val="zh-CN"/>
        </w:rPr>
        <w:t>EDUCATION</w:t>
      </w:r>
    </w:p>
    <w:p w14:paraId="512550D0" w14:textId="5F4C461F" w:rsidR="00301ACC" w:rsidRPr="002F00A0" w:rsidRDefault="00784775">
      <w:pPr>
        <w:pStyle w:val="a8"/>
        <w:spacing w:before="100"/>
        <w:rPr>
          <w:caps w:val="0"/>
        </w:rPr>
      </w:pPr>
      <w:r w:rsidRPr="002F00A0">
        <w:rPr>
          <w:caps w:val="0"/>
        </w:rPr>
        <w:t>U</w:t>
      </w:r>
      <w:r w:rsidR="002F00A0">
        <w:rPr>
          <w:caps w:val="0"/>
        </w:rPr>
        <w:t>nder</w:t>
      </w:r>
      <w:r w:rsidR="00902DA5" w:rsidRPr="002F00A0">
        <w:rPr>
          <w:caps w:val="0"/>
        </w:rPr>
        <w:t>graduate 2019</w:t>
      </w:r>
      <w:r w:rsidR="00B003A5" w:rsidRPr="002F00A0">
        <w:rPr>
          <w:caps w:val="0"/>
          <w:lang w:val="zh-CN"/>
        </w:rPr>
        <w:t> | </w:t>
      </w:r>
      <w:r w:rsidR="002F00A0">
        <w:rPr>
          <w:caps w:val="0"/>
        </w:rPr>
        <w:t>Tsinghua U</w:t>
      </w:r>
      <w:r w:rsidR="00902DA5" w:rsidRPr="002F00A0">
        <w:rPr>
          <w:caps w:val="0"/>
        </w:rPr>
        <w:t>niversity</w:t>
      </w:r>
    </w:p>
    <w:p w14:paraId="1F9A1614" w14:textId="1ADC7CCD" w:rsidR="00301ACC" w:rsidRDefault="00784775" w:rsidP="00351C7D">
      <w:pPr>
        <w:pStyle w:val="a"/>
      </w:pPr>
      <w:r>
        <w:t xml:space="preserve">Major: </w:t>
      </w:r>
      <w:r w:rsidR="00B003A5" w:rsidRPr="00341FD5">
        <w:t xml:space="preserve"> </w:t>
      </w:r>
      <w:r w:rsidR="00341FD5" w:rsidRPr="00341FD5">
        <w:tab/>
      </w:r>
      <w:r>
        <w:t>Automation</w:t>
      </w:r>
    </w:p>
    <w:p w14:paraId="754DC0EC" w14:textId="4B3DB36C" w:rsidR="00301ACC" w:rsidRDefault="00784775" w:rsidP="00351C7D">
      <w:pPr>
        <w:pStyle w:val="a"/>
      </w:pPr>
      <w:r>
        <w:t xml:space="preserve">Minor: </w:t>
      </w:r>
      <w:r w:rsidR="00B003A5" w:rsidRPr="00341FD5">
        <w:t xml:space="preserve"> </w:t>
      </w:r>
      <w:r w:rsidR="00341FD5">
        <w:tab/>
      </w:r>
      <w:r w:rsidR="000441BE">
        <w:t>Applied Statisti</w:t>
      </w:r>
      <w:r>
        <w:t>cs</w:t>
      </w:r>
    </w:p>
    <w:p w14:paraId="42EF1EC3" w14:textId="0C535BB6" w:rsidR="00301ACC" w:rsidRDefault="00341FD5" w:rsidP="005A313D">
      <w:pPr>
        <w:pStyle w:val="a"/>
      </w:pPr>
      <w:r>
        <w:t>Overall GPA:</w:t>
      </w:r>
      <w:r w:rsidR="00B003A5" w:rsidRPr="00341FD5">
        <w:t xml:space="preserve"> </w:t>
      </w:r>
      <w:r>
        <w:tab/>
        <w:t>3.4</w:t>
      </w:r>
      <w:r w:rsidR="006E7CA9">
        <w:t>7</w:t>
      </w:r>
      <w:r w:rsidR="00C21C5B">
        <w:t xml:space="preserve"> / 4.0</w:t>
      </w:r>
    </w:p>
    <w:p w14:paraId="0019311B" w14:textId="35FA793D" w:rsidR="00301ACC" w:rsidRDefault="00341FD5" w:rsidP="005A313D">
      <w:pPr>
        <w:pStyle w:val="a"/>
      </w:pPr>
      <w:r>
        <w:rPr>
          <w:rFonts w:hint="eastAsia"/>
        </w:rPr>
        <w:t>R</w:t>
      </w:r>
      <w:r w:rsidR="006E7CA9">
        <w:t xml:space="preserve">ank: </w:t>
      </w:r>
      <w:r w:rsidR="006E7CA9">
        <w:tab/>
      </w:r>
      <w:r w:rsidR="006E7CA9">
        <w:tab/>
      </w:r>
      <w:r w:rsidR="00A15AEF">
        <w:t xml:space="preserve">top </w:t>
      </w:r>
      <w:r w:rsidR="006E7CA9">
        <w:t>15%</w:t>
      </w:r>
    </w:p>
    <w:p w14:paraId="05E32636" w14:textId="4F814143" w:rsidR="006E68A7" w:rsidRDefault="006E68A7" w:rsidP="00C21C5B">
      <w:pPr>
        <w:pStyle w:val="a"/>
      </w:pPr>
      <w:r>
        <w:t>Scholarship</w:t>
      </w:r>
      <w:r>
        <w:tab/>
        <w:t>Outstanding Academic Award</w:t>
      </w:r>
      <w:r w:rsidR="006E7CA9">
        <w:t xml:space="preserve"> (</w:t>
      </w:r>
      <w:r w:rsidR="00F63306">
        <w:t>freshmen &amp; sophomore</w:t>
      </w:r>
      <w:r w:rsidR="006E7CA9">
        <w:t>)</w:t>
      </w:r>
      <w:r w:rsidR="005F5627">
        <w:t xml:space="preserve">, Zheng </w:t>
      </w:r>
      <w:proofErr w:type="spellStart"/>
      <w:r w:rsidR="005F5627">
        <w:t>Geru</w:t>
      </w:r>
      <w:proofErr w:type="spellEnd"/>
      <w:r w:rsidR="005F5627">
        <w:t xml:space="preserve"> Scholarship (sophomore)</w:t>
      </w:r>
    </w:p>
    <w:p w14:paraId="25E0BC33" w14:textId="60B71653" w:rsidR="00301ACC" w:rsidRDefault="002F00A0">
      <w:pPr>
        <w:pStyle w:val="a8"/>
        <w:spacing w:before="100"/>
        <w:rPr>
          <w:caps w:val="0"/>
        </w:rPr>
      </w:pPr>
      <w:r w:rsidRPr="00B516E0">
        <w:rPr>
          <w:rFonts w:hint="eastAsia"/>
          <w:caps w:val="0"/>
        </w:rPr>
        <w:t>English</w:t>
      </w:r>
    </w:p>
    <w:p w14:paraId="45AD2573" w14:textId="7EB7F984" w:rsidR="00F63306" w:rsidRDefault="00F63306" w:rsidP="00F63306">
      <w:pPr>
        <w:pStyle w:val="a"/>
      </w:pPr>
      <w:r>
        <w:t xml:space="preserve">GRE: </w:t>
      </w:r>
      <w:r>
        <w:tab/>
      </w:r>
      <w:r>
        <w:tab/>
        <w:t>322 + 4.0</w:t>
      </w:r>
    </w:p>
    <w:p w14:paraId="39A0AE32" w14:textId="267538C0" w:rsidR="00301ACC" w:rsidRDefault="002F00A0">
      <w:pPr>
        <w:pStyle w:val="a"/>
      </w:pPr>
      <w:r>
        <w:t xml:space="preserve">TOEFL </w:t>
      </w:r>
      <w:proofErr w:type="spellStart"/>
      <w:r>
        <w:t>iBT</w:t>
      </w:r>
      <w:proofErr w:type="spellEnd"/>
      <w:r>
        <w:t xml:space="preserve">: </w:t>
      </w:r>
      <w:r>
        <w:tab/>
        <w:t>9</w:t>
      </w:r>
      <w:r w:rsidR="00CB16CE">
        <w:t>9</w:t>
      </w:r>
    </w:p>
    <w:p w14:paraId="124BFD6D" w14:textId="57F844C9" w:rsidR="002F00A0" w:rsidRDefault="00CD58D0">
      <w:pPr>
        <w:pStyle w:val="a"/>
      </w:pPr>
      <w:r>
        <w:t xml:space="preserve">CET-6: </w:t>
      </w:r>
      <w:r>
        <w:tab/>
      </w:r>
      <w:r>
        <w:tab/>
        <w:t>592</w:t>
      </w:r>
    </w:p>
    <w:p w14:paraId="3B7B6A5C" w14:textId="35BDA850" w:rsidR="0088084B" w:rsidRPr="0088084B" w:rsidRDefault="0088084B" w:rsidP="0088084B">
      <w:pPr>
        <w:pStyle w:val="a8"/>
        <w:spacing w:before="100"/>
        <w:rPr>
          <w:caps w:val="0"/>
        </w:rPr>
      </w:pPr>
      <w:r>
        <w:rPr>
          <w:caps w:val="0"/>
        </w:rPr>
        <w:t>Computer Programming</w:t>
      </w:r>
    </w:p>
    <w:p w14:paraId="08AC1B4D" w14:textId="13C416FC" w:rsidR="0088084B" w:rsidRDefault="0088084B" w:rsidP="0088084B">
      <w:pPr>
        <w:pStyle w:val="a"/>
      </w:pPr>
      <w:r>
        <w:rPr>
          <w:rFonts w:hint="eastAsia"/>
        </w:rPr>
        <w:t>C++</w:t>
      </w:r>
      <w:r w:rsidR="002761ED">
        <w:t>/Java</w:t>
      </w:r>
      <w:r w:rsidR="00192FEF">
        <w:t>/R</w:t>
      </w:r>
      <w:r w:rsidR="00F103B2">
        <w:t>/C#</w:t>
      </w:r>
    </w:p>
    <w:p w14:paraId="1E21E1D5" w14:textId="77777777" w:rsidR="00F103B2" w:rsidRDefault="00192FEF" w:rsidP="00192FEF">
      <w:pPr>
        <w:pStyle w:val="a"/>
      </w:pPr>
      <w:r>
        <w:t xml:space="preserve">https://github.com/kingium </w:t>
      </w:r>
    </w:p>
    <w:p w14:paraId="14E165E6" w14:textId="142BE95B" w:rsidR="00F103B2" w:rsidRPr="0088084B" w:rsidRDefault="00F103B2" w:rsidP="00F103B2">
      <w:pPr>
        <w:pStyle w:val="a8"/>
        <w:spacing w:before="100"/>
        <w:rPr>
          <w:caps w:val="0"/>
        </w:rPr>
      </w:pPr>
      <w:r>
        <w:rPr>
          <w:caps w:val="0"/>
        </w:rPr>
        <w:t>Academic interests</w:t>
      </w:r>
    </w:p>
    <w:p w14:paraId="260EE0E7" w14:textId="0937AB84" w:rsidR="00F103B2" w:rsidRDefault="00F103B2" w:rsidP="00F103B2">
      <w:pPr>
        <w:pStyle w:val="a"/>
      </w:pPr>
      <w:r>
        <w:t xml:space="preserve">Data </w:t>
      </w:r>
      <w:r w:rsidR="009063F7">
        <w:t>science</w:t>
      </w:r>
      <w:bookmarkStart w:id="0" w:name="_GoBack"/>
      <w:bookmarkEnd w:id="0"/>
    </w:p>
    <w:p w14:paraId="64C8F042" w14:textId="4D91D06F" w:rsidR="00FC7B7B" w:rsidRDefault="00CA5069" w:rsidP="00F103B2">
      <w:pPr>
        <w:pStyle w:val="a"/>
      </w:pPr>
      <w:r>
        <w:t>R</w:t>
      </w:r>
      <w:r w:rsidR="009063F7">
        <w:t>einforcement learning</w:t>
      </w:r>
      <w:r w:rsidR="004C3951">
        <w:t xml:space="preserve"> (</w:t>
      </w:r>
      <w:r w:rsidR="00E272C8">
        <w:t xml:space="preserve">under guidance of Prof. </w:t>
      </w:r>
      <w:proofErr w:type="spellStart"/>
      <w:r w:rsidR="00E272C8">
        <w:t>Minlie</w:t>
      </w:r>
      <w:proofErr w:type="spellEnd"/>
      <w:r w:rsidR="00E272C8">
        <w:t xml:space="preserve"> Huang in Dept. of CS, Tsinghua)</w:t>
      </w:r>
    </w:p>
    <w:p w14:paraId="3CC13814" w14:textId="3DE682BD" w:rsidR="00065D4D" w:rsidRPr="0088084B" w:rsidRDefault="002A67EF" w:rsidP="00065D4D">
      <w:pPr>
        <w:pStyle w:val="a8"/>
        <w:spacing w:before="100"/>
        <w:rPr>
          <w:caps w:val="0"/>
        </w:rPr>
      </w:pPr>
      <w:r>
        <w:rPr>
          <w:caps w:val="0"/>
        </w:rPr>
        <w:t xml:space="preserve">Selected </w:t>
      </w:r>
      <w:r w:rsidR="00065D4D">
        <w:rPr>
          <w:caps w:val="0"/>
        </w:rPr>
        <w:t>Courses</w:t>
      </w:r>
    </w:p>
    <w:p w14:paraId="2A36569A" w14:textId="52606336" w:rsidR="00065D4D" w:rsidRDefault="00065D4D" w:rsidP="00FC7B7B">
      <w:pPr>
        <w:pStyle w:val="a"/>
      </w:pPr>
      <w:r>
        <w:t>Intro</w:t>
      </w:r>
      <w:r w:rsidR="004C1743">
        <w:t>duction</w:t>
      </w:r>
      <w:r>
        <w:t xml:space="preserve"> to Data Sci</w:t>
      </w:r>
      <w:r w:rsidR="004C1743">
        <w:t>ence</w:t>
      </w:r>
      <w:r>
        <w:t xml:space="preserve"> (4.0)</w:t>
      </w:r>
      <w:r w:rsidR="002004A9">
        <w:t>, Linear Regression Analysis</w:t>
      </w:r>
    </w:p>
    <w:p w14:paraId="2A016F24" w14:textId="1732DEAF" w:rsidR="004C1743" w:rsidRDefault="004C1743" w:rsidP="00FC7B7B">
      <w:pPr>
        <w:pStyle w:val="a"/>
      </w:pPr>
      <w:r>
        <w:rPr>
          <w:rFonts w:hint="eastAsia"/>
        </w:rPr>
        <w:t>E</w:t>
      </w:r>
      <w:r>
        <w:t xml:space="preserve">lementary </w:t>
      </w:r>
      <w:r w:rsidR="002C047E">
        <w:t>P</w:t>
      </w:r>
      <w:r>
        <w:t xml:space="preserve">robability </w:t>
      </w:r>
      <w:r w:rsidR="002C047E">
        <w:t>T</w:t>
      </w:r>
      <w:r>
        <w:t>heory (3.7)</w:t>
      </w:r>
      <w:r w:rsidR="002004A9">
        <w:t>, Statistical Inference (3.3)</w:t>
      </w:r>
    </w:p>
    <w:p w14:paraId="5D01EDBA" w14:textId="29F6E530" w:rsidR="004C1743" w:rsidRDefault="004C1743" w:rsidP="00FC7B7B">
      <w:pPr>
        <w:pStyle w:val="a"/>
      </w:pPr>
      <w:r>
        <w:t>Linear Algebra (4.0)</w:t>
      </w:r>
      <w:r w:rsidR="00C10371">
        <w:t>, Calculus (3.7)</w:t>
      </w:r>
    </w:p>
    <w:p w14:paraId="1DF25646" w14:textId="26952597" w:rsidR="002C047E" w:rsidRDefault="002C047E" w:rsidP="00FC7B7B">
      <w:pPr>
        <w:pStyle w:val="a"/>
      </w:pPr>
      <w:r>
        <w:rPr>
          <w:rFonts w:hint="eastAsia"/>
        </w:rPr>
        <w:t>S</w:t>
      </w:r>
      <w:r>
        <w:t>ignals and Systems (4.0)</w:t>
      </w:r>
      <w:r w:rsidR="005E0999">
        <w:t xml:space="preserve">, </w:t>
      </w:r>
      <w:r w:rsidR="00C10371">
        <w:t>Data Structure</w:t>
      </w:r>
    </w:p>
    <w:p w14:paraId="6A73BD0A" w14:textId="6D8F36CD" w:rsidR="0088084B" w:rsidRDefault="00E272C8" w:rsidP="00FC7B7B">
      <w:pPr>
        <w:pStyle w:val="a"/>
      </w:pPr>
      <w:r>
        <w:pict w14:anchorId="4F40BDCF">
          <v:rect id="_x0000_i1026" style="width:0;height:1.5pt" o:hralign="center" o:hrstd="t" o:hr="t" fillcolor="#a0a0a0" stroked="f"/>
        </w:pict>
      </w:r>
    </w:p>
    <w:p w14:paraId="23C27C2B" w14:textId="35FD41D5" w:rsidR="00A07A39" w:rsidRDefault="00A07A39" w:rsidP="00A07A39">
      <w:pPr>
        <w:pStyle w:val="a7"/>
      </w:pPr>
      <w:r>
        <w:t>E</w:t>
      </w:r>
      <w:r>
        <w:rPr>
          <w:rFonts w:hint="eastAsia"/>
        </w:rPr>
        <w:t>X</w:t>
      </w:r>
      <w:r>
        <w:t>PERIENCE</w:t>
      </w:r>
    </w:p>
    <w:p w14:paraId="4FD34CB6" w14:textId="13D474AA" w:rsidR="003E1724" w:rsidRDefault="003E1724" w:rsidP="003E1724">
      <w:r>
        <w:rPr>
          <w:rFonts w:hint="eastAsia"/>
        </w:rPr>
        <w:t xml:space="preserve">Oct 2016 </w:t>
      </w:r>
      <w:r>
        <w:t>–</w:t>
      </w:r>
      <w:r>
        <w:rPr>
          <w:rFonts w:hint="eastAsia"/>
        </w:rPr>
        <w:t xml:space="preserve"> Jun </w:t>
      </w:r>
      <w:r>
        <w:t>2017</w:t>
      </w:r>
      <w:r>
        <w:tab/>
        <w:t>Mathematical Modeling of Wind Power for Turbines</w:t>
      </w:r>
      <w:r>
        <w:tab/>
        <w:t>under guidance of Prof. Fan Yang</w:t>
      </w:r>
    </w:p>
    <w:p w14:paraId="588C67B6" w14:textId="452C798C" w:rsidR="00366FCB" w:rsidRPr="003E1724" w:rsidRDefault="0017365B" w:rsidP="003E1724">
      <w:r>
        <w:rPr>
          <w:rFonts w:hint="eastAsia"/>
        </w:rPr>
        <w:t>(</w:t>
      </w:r>
      <w:r>
        <w:t xml:space="preserve">report: </w:t>
      </w:r>
      <w:hyperlink r:id="rId10" w:history="1">
        <w:r w:rsidRPr="00895C02">
          <w:rPr>
            <w:rStyle w:val="af"/>
          </w:rPr>
          <w:t>http://119.28.44.116/files/SRT_report.pdf</w:t>
        </w:r>
      </w:hyperlink>
      <w:r>
        <w:t xml:space="preserve"> </w:t>
      </w:r>
      <w:r w:rsidR="00D04644">
        <w:t>in Chinese</w:t>
      </w:r>
      <w:r>
        <w:t>)</w:t>
      </w:r>
    </w:p>
    <w:p w14:paraId="698903B6" w14:textId="57599040" w:rsidR="002A2D9B" w:rsidRPr="002A2D9B" w:rsidRDefault="00E272C8" w:rsidP="002A2D9B">
      <w:r>
        <w:pict w14:anchorId="51C6EC06">
          <v:rect id="_x0000_i1027" style="width:0;height:1.5pt" o:hralign="center" o:hrstd="t" o:hr="t" fillcolor="#a0a0a0" stroked="f"/>
        </w:pic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390"/>
        <w:gridCol w:w="1559"/>
        <w:gridCol w:w="3401"/>
      </w:tblGrid>
      <w:tr w:rsidR="008A0B1E" w14:paraId="0912B29F" w14:textId="77777777" w:rsidTr="006E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059A73D4" w14:textId="284A332E" w:rsidR="008A0B1E" w:rsidRDefault="00A9285F" w:rsidP="00A07A39">
            <w:r>
              <w:t>EVENTS</w:t>
            </w:r>
          </w:p>
        </w:tc>
        <w:tc>
          <w:tcPr>
            <w:tcW w:w="1559" w:type="dxa"/>
            <w:vAlign w:val="center"/>
          </w:tcPr>
          <w:p w14:paraId="115A40FE" w14:textId="600958AC" w:rsidR="008A0B1E" w:rsidRDefault="008A0B1E" w:rsidP="00A07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3401" w:type="dxa"/>
            <w:vAlign w:val="center"/>
          </w:tcPr>
          <w:p w14:paraId="4E7C13DC" w14:textId="559A55CF" w:rsidR="008A0B1E" w:rsidRDefault="008A0B1E" w:rsidP="00A07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AWARDS</w:t>
            </w:r>
          </w:p>
        </w:tc>
      </w:tr>
      <w:tr w:rsidR="008A0B1E" w14:paraId="51E44A32" w14:textId="77777777" w:rsidTr="006E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2EB1886E" w14:textId="7A29D5F2" w:rsidR="008A0B1E" w:rsidRDefault="008A0B1E" w:rsidP="00A07A39">
            <w:r>
              <w:t>Mathematical Contest of Modeling</w:t>
            </w:r>
            <w:r w:rsidR="00DE53C8">
              <w:br/>
            </w:r>
            <w:r w:rsidR="00953341">
              <w:t>(top mathematical contest in the world)</w:t>
            </w:r>
          </w:p>
        </w:tc>
        <w:tc>
          <w:tcPr>
            <w:tcW w:w="1559" w:type="dxa"/>
            <w:vAlign w:val="center"/>
          </w:tcPr>
          <w:p w14:paraId="6BCBB2A2" w14:textId="7F956E9A" w:rsidR="008A0B1E" w:rsidRDefault="008A0B1E" w:rsidP="00A07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Jan 2017</w:t>
            </w:r>
          </w:p>
        </w:tc>
        <w:tc>
          <w:tcPr>
            <w:tcW w:w="3401" w:type="dxa"/>
            <w:vAlign w:val="center"/>
          </w:tcPr>
          <w:p w14:paraId="0090E66B" w14:textId="06740F23" w:rsidR="008A0B1E" w:rsidRDefault="008A0B1E" w:rsidP="00A07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Hon</w:t>
            </w:r>
            <w:r>
              <w:t>o</w:t>
            </w:r>
            <w:r>
              <w:rPr>
                <w:rFonts w:hint="eastAsia"/>
              </w:rPr>
              <w:t xml:space="preserve">rable </w:t>
            </w:r>
            <w:r>
              <w:t>Mention</w:t>
            </w:r>
          </w:p>
        </w:tc>
      </w:tr>
      <w:tr w:rsidR="008A0B1E" w14:paraId="00126AE5" w14:textId="77777777" w:rsidTr="006E68A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3DFF4A44" w14:textId="4668B77E" w:rsidR="008A0B1E" w:rsidRDefault="008A0B1E" w:rsidP="00A07A39">
            <w:r>
              <w:rPr>
                <w:rFonts w:hint="eastAsia"/>
              </w:rPr>
              <w:t>Beauty of Programming by Microsoft</w:t>
            </w:r>
            <w:r w:rsidR="00953341">
              <w:br/>
              <w:t>(focused on applications of cloud computing)</w:t>
            </w:r>
          </w:p>
        </w:tc>
        <w:tc>
          <w:tcPr>
            <w:tcW w:w="1559" w:type="dxa"/>
            <w:vAlign w:val="center"/>
          </w:tcPr>
          <w:p w14:paraId="05D0D970" w14:textId="367C6497" w:rsidR="008A0B1E" w:rsidRPr="008A0B1E" w:rsidRDefault="008A0B1E" w:rsidP="00A0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May 2016</w:t>
            </w:r>
          </w:p>
        </w:tc>
        <w:tc>
          <w:tcPr>
            <w:tcW w:w="3401" w:type="dxa"/>
            <w:vAlign w:val="center"/>
          </w:tcPr>
          <w:p w14:paraId="38326326" w14:textId="1DF01D83" w:rsidR="008A0B1E" w:rsidRDefault="008A0B1E" w:rsidP="00A0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Rank 118</w:t>
            </w:r>
            <w:r w:rsidR="00BD1C04">
              <w:t>, Semi-final</w:t>
            </w:r>
          </w:p>
        </w:tc>
      </w:tr>
    </w:tbl>
    <w:p w14:paraId="54B52029" w14:textId="77777777" w:rsidR="00A07A39" w:rsidRPr="00A07A39" w:rsidRDefault="00A07A39" w:rsidP="00A07A39"/>
    <w:p w14:paraId="3CB88FA7" w14:textId="5F14DB33" w:rsidR="00301ACC" w:rsidRDefault="00A07A39">
      <w:pPr>
        <w:pStyle w:val="a7"/>
      </w:pPr>
      <w:r>
        <w:t>PROJECTS</w:t>
      </w:r>
    </w:p>
    <w:sdt>
      <w:sdtPr>
        <w:id w:val="-344635132"/>
        <w15:repeatingSection/>
      </w:sdtPr>
      <w:sdtEndPr/>
      <w:sdtContent>
        <w:sdt>
          <w:sdtPr>
            <w:id w:val="1922217588"/>
            <w:placeholder>
              <w:docPart w:val="D677E4FD9AB74CA29F4D425279401B66"/>
            </w:placeholder>
            <w15:repeatingSectionItem/>
          </w:sdtPr>
          <w:sdtEndPr/>
          <w:sdtContent>
            <w:p w14:paraId="0F6DA1C5" w14:textId="3C3E1355" w:rsidR="00301ACC" w:rsidRDefault="006D1356" w:rsidP="00424668">
              <w:pPr>
                <w:pStyle w:val="a"/>
              </w:pPr>
              <w:r w:rsidRPr="006D1356">
                <w:t>Data Mining wi</w:t>
              </w:r>
              <w:r>
                <w:t xml:space="preserve">th University Ranking Analysis </w:t>
              </w:r>
              <w:r>
                <w:tab/>
              </w:r>
              <w:r>
                <w:tab/>
              </w:r>
              <w:r w:rsidR="00D70648">
                <w:t>Nov 2016</w:t>
              </w:r>
              <w:r w:rsidR="00D70648">
                <w:tab/>
              </w:r>
              <w:r w:rsidRPr="006D1356">
                <w:t xml:space="preserve">Capstone Project </w:t>
              </w:r>
              <w:r w:rsidR="00461AB0">
                <w:t>for</w:t>
              </w:r>
              <w:r w:rsidRPr="006D1356">
                <w:t xml:space="preserve"> Data Science</w:t>
              </w:r>
            </w:p>
          </w:sdtContent>
        </w:sdt>
      </w:sdtContent>
    </w:sdt>
    <w:sdt>
      <w:sdtPr>
        <w:id w:val="-1716350352"/>
        <w15:repeatingSection/>
      </w:sdtPr>
      <w:sdtEndPr/>
      <w:sdtContent>
        <w:sdt>
          <w:sdtPr>
            <w:id w:val="1100299588"/>
            <w:placeholder>
              <w:docPart w:val="BA49EB30C4B94201BD192F281A15758C"/>
            </w:placeholder>
            <w15:repeatingSectionItem/>
          </w:sdtPr>
          <w:sdtEndPr/>
          <w:sdtContent>
            <w:p w14:paraId="5FA79FDD" w14:textId="060B1202" w:rsidR="00D70648" w:rsidRDefault="00D70648" w:rsidP="00D70648">
              <w:pPr>
                <w:pStyle w:val="a"/>
              </w:pPr>
              <w:r>
                <w:t>Development of Dual-display Augmented Reality App</w:t>
              </w:r>
              <w:r>
                <w:tab/>
              </w:r>
              <w:r>
                <w:tab/>
                <w:t>Mar 2017</w:t>
              </w:r>
              <w:r>
                <w:tab/>
              </w:r>
              <w:r w:rsidR="00A570A5">
                <w:t>G</w:t>
              </w:r>
              <w:r w:rsidR="00424668">
                <w:t xml:space="preserve">uided by Dr. </w:t>
              </w:r>
              <w:proofErr w:type="spellStart"/>
              <w:r w:rsidR="00A570A5">
                <w:t>Jingtao</w:t>
              </w:r>
              <w:proofErr w:type="spellEnd"/>
              <w:r w:rsidR="00A570A5">
                <w:t xml:space="preserve"> Fan</w:t>
              </w:r>
            </w:p>
          </w:sdtContent>
        </w:sdt>
      </w:sdtContent>
    </w:sdt>
    <w:sdt>
      <w:sdtPr>
        <w:id w:val="-1342850336"/>
        <w15:repeatingSection/>
      </w:sdtPr>
      <w:sdtEndPr/>
      <w:sdtContent>
        <w:sdt>
          <w:sdtPr>
            <w:id w:val="-2138792086"/>
            <w:placeholder>
              <w:docPart w:val="26234E2CAD14424A809165FFCFC98D01"/>
            </w:placeholder>
            <w15:repeatingSectionItem/>
          </w:sdtPr>
          <w:sdtEndPr/>
          <w:sdtContent>
            <w:p w14:paraId="083A2C95" w14:textId="006B194F" w:rsidR="008E5393" w:rsidRDefault="008E5393" w:rsidP="008E5393">
              <w:pPr>
                <w:pStyle w:val="a"/>
              </w:pPr>
              <w:r>
                <w:t xml:space="preserve">Implementation of </w:t>
              </w:r>
              <w:r w:rsidR="00DF31F5">
                <w:t>a Star-rail</w:t>
              </w:r>
              <w:r>
                <w:t xml:space="preserve">-mix </w:t>
              </w:r>
              <w:r w:rsidR="00DF31F5">
                <w:t>Algorithm</w:t>
              </w:r>
              <w:r w:rsidR="00DF31F5">
                <w:tab/>
              </w:r>
              <w:r w:rsidR="00DF31F5">
                <w:tab/>
              </w:r>
              <w:r w:rsidR="00DF31F5">
                <w:tab/>
                <w:t>Aug 2016</w:t>
              </w:r>
              <w:r w:rsidR="00DF31F5">
                <w:tab/>
                <w:t>Summer Vacation Project</w:t>
              </w:r>
            </w:p>
          </w:sdtContent>
        </w:sdt>
      </w:sdtContent>
    </w:sdt>
    <w:p w14:paraId="7A82477E" w14:textId="1AA51B6F" w:rsidR="00D70648" w:rsidRDefault="000C705C" w:rsidP="006D1356">
      <w:pPr>
        <w:pStyle w:val="a"/>
      </w:pPr>
      <w:r>
        <w:rPr>
          <w:rFonts w:hint="eastAsia"/>
        </w:rPr>
        <w:t>A</w:t>
      </w:r>
      <w:r>
        <w:t xml:space="preserve"> simplified version of railway ticket booking system</w:t>
      </w:r>
      <w:r>
        <w:tab/>
      </w:r>
      <w:r>
        <w:tab/>
        <w:t>Aug 2016</w:t>
      </w:r>
      <w:r>
        <w:tab/>
        <w:t>Capstone Project of Summer Courses</w:t>
      </w:r>
    </w:p>
    <w:p w14:paraId="4B1A2267" w14:textId="563FD503" w:rsidR="00777555" w:rsidRDefault="00BD0DF9" w:rsidP="006D1356">
      <w:pPr>
        <w:pStyle w:val="a"/>
      </w:pPr>
      <w:r>
        <w:rPr>
          <w:rFonts w:hint="eastAsia"/>
        </w:rPr>
        <w:t>S</w:t>
      </w:r>
      <w:r>
        <w:t xml:space="preserve">ome hard-level </w:t>
      </w:r>
      <w:r w:rsidR="00D20F5C">
        <w:t>al</w:t>
      </w:r>
      <w:r w:rsidR="00C66891">
        <w:t xml:space="preserve">gorithm </w:t>
      </w:r>
      <w:r>
        <w:t xml:space="preserve">problems on </w:t>
      </w:r>
      <w:proofErr w:type="spellStart"/>
      <w:r>
        <w:t>Leetcode</w:t>
      </w:r>
      <w:proofErr w:type="spellEnd"/>
      <w:r>
        <w:tab/>
      </w:r>
      <w:r>
        <w:tab/>
        <w:t>Oct 2016</w:t>
      </w:r>
      <w:r>
        <w:tab/>
      </w:r>
      <w:r>
        <w:tab/>
        <w:t>C++ implementation</w:t>
      </w:r>
    </w:p>
    <w:p w14:paraId="69DBB62B" w14:textId="68611207" w:rsidR="00D04644" w:rsidRDefault="00D04644" w:rsidP="002C047E">
      <w:pPr>
        <w:pStyle w:val="a"/>
      </w:pPr>
      <w:r>
        <w:rPr>
          <w:rFonts w:hint="eastAsia"/>
        </w:rPr>
        <w:t>C</w:t>
      </w:r>
      <w:r>
        <w:t xml:space="preserve">ompiler for the Jack language </w:t>
      </w:r>
      <w:r w:rsidR="004632C3">
        <w:t>(</w:t>
      </w:r>
      <w:hyperlink r:id="rId11" w:history="1">
        <w:r w:rsidR="004632C3" w:rsidRPr="00234576">
          <w:rPr>
            <w:rStyle w:val="af"/>
          </w:rPr>
          <w:t>https://github.com/kingium/JackCompiler</w:t>
        </w:r>
      </w:hyperlink>
      <w:r w:rsidR="004632C3">
        <w:t xml:space="preserve"> </w:t>
      </w:r>
      <w:r w:rsidR="004632C3">
        <w:rPr>
          <w:rFonts w:hint="eastAsia"/>
        </w:rPr>
        <w:t>)</w:t>
      </w:r>
      <w:r>
        <w:tab/>
      </w:r>
      <w:r w:rsidR="00996CFB">
        <w:t>Java implementation</w:t>
      </w:r>
    </w:p>
    <w:p w14:paraId="6EFD8C07" w14:textId="63C94074" w:rsidR="002C047E" w:rsidRDefault="002C047E" w:rsidP="002C047E">
      <w:pPr>
        <w:pStyle w:val="a"/>
        <w:rPr>
          <w:rFonts w:hint="eastAsia"/>
        </w:rPr>
      </w:pPr>
      <w:r w:rsidRPr="002C047E">
        <w:t>Analysis of Wind Speed Series at Wind Power Plant</w:t>
      </w:r>
      <w:r>
        <w:tab/>
      </w:r>
      <w:r>
        <w:tab/>
        <w:t>Jun</w:t>
      </w:r>
      <w:r w:rsidR="000D2BA6">
        <w:t>e 2016</w:t>
      </w:r>
      <w:r w:rsidR="000D2BA6">
        <w:tab/>
        <w:t>for Time Series Analysis course</w:t>
      </w:r>
    </w:p>
    <w:sectPr w:rsidR="002C047E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472C" w14:textId="77777777" w:rsidR="000439D2" w:rsidRDefault="000439D2">
      <w:pPr>
        <w:spacing w:after="0"/>
      </w:pPr>
      <w:r>
        <w:separator/>
      </w:r>
    </w:p>
  </w:endnote>
  <w:endnote w:type="continuationSeparator" w:id="0">
    <w:p w14:paraId="297D8C4B" w14:textId="77777777" w:rsidR="000439D2" w:rsidRDefault="00043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D390B" w14:textId="49BC1B07" w:rsidR="00301ACC" w:rsidRDefault="00B003A5">
    <w:pPr>
      <w:pStyle w:val="ab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2C047E" w:rsidRPr="002C047E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F3FC" w14:textId="77777777" w:rsidR="000439D2" w:rsidRDefault="000439D2">
      <w:pPr>
        <w:spacing w:after="0"/>
      </w:pPr>
      <w:r>
        <w:separator/>
      </w:r>
    </w:p>
  </w:footnote>
  <w:footnote w:type="continuationSeparator" w:id="0">
    <w:p w14:paraId="61CC5452" w14:textId="77777777" w:rsidR="000439D2" w:rsidRDefault="00043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A175F90"/>
    <w:multiLevelType w:val="hybridMultilevel"/>
    <w:tmpl w:val="2ECEF278"/>
    <w:lvl w:ilvl="0" w:tplc="C436F7EE">
      <w:start w:val="2016"/>
      <w:numFmt w:val="bullet"/>
      <w:lvlText w:val="-"/>
      <w:lvlJc w:val="left"/>
      <w:pPr>
        <w:ind w:left="360" w:hanging="360"/>
      </w:pPr>
      <w:rPr>
        <w:rFonts w:ascii="Cambria" w:eastAsia="Microsoft YaHei UI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D2"/>
    <w:rsid w:val="000439D2"/>
    <w:rsid w:val="000441BE"/>
    <w:rsid w:val="000455DE"/>
    <w:rsid w:val="00060A9D"/>
    <w:rsid w:val="00065D4D"/>
    <w:rsid w:val="000B7402"/>
    <w:rsid w:val="000C705C"/>
    <w:rsid w:val="000D2BA6"/>
    <w:rsid w:val="000F1D15"/>
    <w:rsid w:val="001030B4"/>
    <w:rsid w:val="00141415"/>
    <w:rsid w:val="0017365B"/>
    <w:rsid w:val="00192FEF"/>
    <w:rsid w:val="002004A9"/>
    <w:rsid w:val="00204E60"/>
    <w:rsid w:val="00217D9D"/>
    <w:rsid w:val="002761ED"/>
    <w:rsid w:val="002A2D9B"/>
    <w:rsid w:val="002A67EF"/>
    <w:rsid w:val="002C047E"/>
    <w:rsid w:val="002E6AF1"/>
    <w:rsid w:val="002F00A0"/>
    <w:rsid w:val="00301ACC"/>
    <w:rsid w:val="00341FD5"/>
    <w:rsid w:val="00351C7D"/>
    <w:rsid w:val="00366FCB"/>
    <w:rsid w:val="00383C8E"/>
    <w:rsid w:val="003E1724"/>
    <w:rsid w:val="00407B23"/>
    <w:rsid w:val="00424668"/>
    <w:rsid w:val="00461AB0"/>
    <w:rsid w:val="004632C3"/>
    <w:rsid w:val="004C1743"/>
    <w:rsid w:val="004C3951"/>
    <w:rsid w:val="00505893"/>
    <w:rsid w:val="005A1CB6"/>
    <w:rsid w:val="005A313D"/>
    <w:rsid w:val="005E0999"/>
    <w:rsid w:val="005F3FF6"/>
    <w:rsid w:val="005F5627"/>
    <w:rsid w:val="00664586"/>
    <w:rsid w:val="006811BC"/>
    <w:rsid w:val="006D1356"/>
    <w:rsid w:val="006E68A7"/>
    <w:rsid w:val="006E7CA9"/>
    <w:rsid w:val="00777555"/>
    <w:rsid w:val="00784775"/>
    <w:rsid w:val="00803605"/>
    <w:rsid w:val="00864B3E"/>
    <w:rsid w:val="0088084B"/>
    <w:rsid w:val="008A0B1E"/>
    <w:rsid w:val="008B4A90"/>
    <w:rsid w:val="008E5393"/>
    <w:rsid w:val="00902DA5"/>
    <w:rsid w:val="009063F7"/>
    <w:rsid w:val="00953341"/>
    <w:rsid w:val="00996CFB"/>
    <w:rsid w:val="00A07A39"/>
    <w:rsid w:val="00A15AEF"/>
    <w:rsid w:val="00A570A5"/>
    <w:rsid w:val="00A6123C"/>
    <w:rsid w:val="00A9285F"/>
    <w:rsid w:val="00AD6A71"/>
    <w:rsid w:val="00B003A5"/>
    <w:rsid w:val="00B516E0"/>
    <w:rsid w:val="00BD0DF9"/>
    <w:rsid w:val="00BD1C04"/>
    <w:rsid w:val="00BD7392"/>
    <w:rsid w:val="00C10371"/>
    <w:rsid w:val="00C1348A"/>
    <w:rsid w:val="00C21C5B"/>
    <w:rsid w:val="00C342A2"/>
    <w:rsid w:val="00C35DD0"/>
    <w:rsid w:val="00C66891"/>
    <w:rsid w:val="00C8167F"/>
    <w:rsid w:val="00CA5069"/>
    <w:rsid w:val="00CB16CE"/>
    <w:rsid w:val="00CD58D0"/>
    <w:rsid w:val="00D04644"/>
    <w:rsid w:val="00D20F5C"/>
    <w:rsid w:val="00D64447"/>
    <w:rsid w:val="00D70648"/>
    <w:rsid w:val="00DA15CA"/>
    <w:rsid w:val="00DE53C8"/>
    <w:rsid w:val="00DF31F5"/>
    <w:rsid w:val="00E272C8"/>
    <w:rsid w:val="00EC5BC4"/>
    <w:rsid w:val="00F103B2"/>
    <w:rsid w:val="00F63306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BCC4F44"/>
  <w15:chartTrackingRefBased/>
  <w15:docId w15:val="{678E611A-4EE7-404B-BB63-4852DDAB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C5BC4"/>
    <w:pPr>
      <w:spacing w:after="40"/>
    </w:pPr>
    <w:rPr>
      <w:rFonts w:eastAsia="Microsoft YaHei UI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C5BC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rsid w:val="00EC5BC4"/>
    <w:pPr>
      <w:spacing w:before="380" w:after="240"/>
    </w:pPr>
    <w:rPr>
      <w:rFonts w:asciiTheme="majorHAnsi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rsid w:val="00EC5BC4"/>
    <w:pPr>
      <w:numPr>
        <w:numId w:val="1"/>
      </w:numPr>
      <w:spacing w:after="0"/>
    </w:pPr>
  </w:style>
  <w:style w:type="paragraph" w:customStyle="1" w:styleId="a8">
    <w:name w:val="小节"/>
    <w:basedOn w:val="a0"/>
    <w:uiPriority w:val="1"/>
    <w:qFormat/>
    <w:rsid w:val="00EC5BC4"/>
    <w:pPr>
      <w:spacing w:before="160" w:after="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页脚 字符"/>
    <w:basedOn w:val="a1"/>
    <w:link w:val="ab"/>
    <w:uiPriority w:val="99"/>
    <w:rPr>
      <w:color w:val="141414" w:themeColor="accent1"/>
    </w:rPr>
  </w:style>
  <w:style w:type="character" w:customStyle="1" w:styleId="20">
    <w:name w:val="标题 2 字符"/>
    <w:basedOn w:val="a1"/>
    <w:link w:val="2"/>
    <w:uiPriority w:val="9"/>
    <w:semiHidden/>
    <w:rsid w:val="00EC5BC4"/>
    <w:rPr>
      <w:rFonts w:asciiTheme="majorHAnsi" w:eastAsia="Microsoft YaHei UI" w:hAnsiTheme="majorHAnsi" w:cstheme="majorBidi"/>
      <w:b/>
      <w:bCs/>
      <w:sz w:val="32"/>
      <w:szCs w:val="32"/>
    </w:rPr>
  </w:style>
  <w:style w:type="paragraph" w:styleId="ad">
    <w:name w:val="No Spacing"/>
    <w:uiPriority w:val="36"/>
    <w:qFormat/>
    <w:rsid w:val="00EC5BC4"/>
    <w:pPr>
      <w:spacing w:after="0"/>
    </w:pPr>
    <w:rPr>
      <w:rFonts w:eastAsia="Microsoft YaHei UI"/>
    </w:rPr>
  </w:style>
  <w:style w:type="table" w:styleId="ae">
    <w:name w:val="Table Grid"/>
    <w:basedOn w:val="a2"/>
    <w:uiPriority w:val="39"/>
    <w:rsid w:val="008A0B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2"/>
    <w:uiPriority w:val="46"/>
    <w:rsid w:val="00D64447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2"/>
    <w:uiPriority w:val="46"/>
    <w:rsid w:val="00D6444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2"/>
    <w:uiPriority w:val="46"/>
    <w:rsid w:val="00D64447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2"/>
    <w:uiPriority w:val="43"/>
    <w:rsid w:val="00D6444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4">
    <w:name w:val="Grid Table 2 Accent 4"/>
    <w:basedOn w:val="a2"/>
    <w:uiPriority w:val="47"/>
    <w:rsid w:val="00D64447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af">
    <w:name w:val="Hyperlink"/>
    <w:basedOn w:val="a1"/>
    <w:uiPriority w:val="99"/>
    <w:unhideWhenUsed/>
    <w:rsid w:val="0017365B"/>
    <w:rPr>
      <w:color w:val="5F5F5F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173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ingium/JackCompil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19.28.44.116/files/SRT_report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i\AppData\Roaming\Microsoft\Templates\&#21151;&#33021;&#22411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F71A88CBC74A27872C8CE4980C9B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B2E779-E3D2-4F82-A3D1-A1165A623B4B}"/>
      </w:docPartPr>
      <w:docPartBody>
        <w:p w:rsidR="007221CB" w:rsidRDefault="007221CB">
          <w:pPr>
            <w:pStyle w:val="00F71A88CBC74A27872C8CE4980C9BC8"/>
          </w:pPr>
          <w:r>
            <w:rPr>
              <w:lang w:val="zh-CN"/>
            </w:rPr>
            <w:t>[您的姓名]</w:t>
          </w:r>
        </w:p>
      </w:docPartBody>
    </w:docPart>
    <w:docPart>
      <w:docPartPr>
        <w:name w:val="63353CC8D3054998AABF916E419F9C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5936C-6ADF-4B10-83C9-3A5C72249A28}"/>
      </w:docPartPr>
      <w:docPartBody>
        <w:p w:rsidR="007221CB" w:rsidRDefault="007221CB">
          <w:pPr>
            <w:pStyle w:val="63353CC8D3054998AABF916E419F9CFD"/>
          </w:pPr>
          <w:r>
            <w:rPr>
              <w:lang w:val="zh-CN"/>
            </w:rPr>
            <w:t>[电话]</w:t>
          </w:r>
        </w:p>
      </w:docPartBody>
    </w:docPart>
    <w:docPart>
      <w:docPartPr>
        <w:name w:val="DC0ED7AA1C994151A2CAE3E15E8AF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1D13E-B780-4A47-BE7F-6FE5A1CD822B}"/>
      </w:docPartPr>
      <w:docPartBody>
        <w:p w:rsidR="007221CB" w:rsidRDefault="007221CB">
          <w:pPr>
            <w:pStyle w:val="DC0ED7AA1C994151A2CAE3E15E8AF7F1"/>
          </w:pPr>
          <w:r>
            <w:rPr>
              <w:lang w:val="zh-CN"/>
            </w:rPr>
            <w:t>[电子邮件]</w:t>
          </w:r>
        </w:p>
      </w:docPartBody>
    </w:docPart>
    <w:docPart>
      <w:docPartPr>
        <w:name w:val="D677E4FD9AB74CA29F4D425279401B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9B26C7-B0BE-47B3-98F3-30D4F8DC9EA8}"/>
      </w:docPartPr>
      <w:docPartBody>
        <w:p w:rsidR="00740527" w:rsidRDefault="007221CB" w:rsidP="007221CB">
          <w:pPr>
            <w:pStyle w:val="D677E4FD9AB74CA29F4D425279401B66"/>
          </w:pPr>
          <w:r>
            <w:rPr>
              <w:rStyle w:val="a4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BA49EB30C4B94201BD192F281A157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578907-3EAA-419B-BCAE-9F7DA2E5EF0C}"/>
      </w:docPartPr>
      <w:docPartBody>
        <w:p w:rsidR="00740527" w:rsidRDefault="007221CB" w:rsidP="007221CB">
          <w:pPr>
            <w:pStyle w:val="BA49EB30C4B94201BD192F281A15758C"/>
          </w:pPr>
          <w:r>
            <w:rPr>
              <w:rStyle w:val="a4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26234E2CAD14424A809165FFCFC98D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D87D2-E627-4036-9A27-CAD3757AF932}"/>
      </w:docPartPr>
      <w:docPartBody>
        <w:p w:rsidR="00740527" w:rsidRDefault="007221CB" w:rsidP="007221CB">
          <w:pPr>
            <w:pStyle w:val="26234E2CAD14424A809165FFCFC98D01"/>
          </w:pPr>
          <w:r>
            <w:rPr>
              <w:rStyle w:val="a4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CB"/>
    <w:rsid w:val="007221CB"/>
    <w:rsid w:val="0074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0F71A88CBC74A27872C8CE4980C9BC8">
    <w:name w:val="00F71A88CBC74A27872C8CE4980C9BC8"/>
    <w:pPr>
      <w:widowControl w:val="0"/>
      <w:jc w:val="both"/>
    </w:pPr>
  </w:style>
  <w:style w:type="paragraph" w:customStyle="1" w:styleId="125F58D54BD1498CBD38104D1D1AAB9A">
    <w:name w:val="125F58D54BD1498CBD38104D1D1AAB9A"/>
    <w:pPr>
      <w:widowControl w:val="0"/>
      <w:jc w:val="both"/>
    </w:pPr>
  </w:style>
  <w:style w:type="paragraph" w:customStyle="1" w:styleId="63353CC8D3054998AABF916E419F9CFD">
    <w:name w:val="63353CC8D3054998AABF916E419F9CFD"/>
    <w:pPr>
      <w:widowControl w:val="0"/>
      <w:jc w:val="both"/>
    </w:pPr>
  </w:style>
  <w:style w:type="paragraph" w:customStyle="1" w:styleId="DC0ED7AA1C994151A2CAE3E15E8AF7F1">
    <w:name w:val="DC0ED7AA1C994151A2CAE3E15E8AF7F1"/>
    <w:pPr>
      <w:widowControl w:val="0"/>
      <w:jc w:val="both"/>
    </w:pPr>
  </w:style>
  <w:style w:type="paragraph" w:customStyle="1" w:styleId="DB93F706CE65407EAE4A06BD47DA4487">
    <w:name w:val="DB93F706CE65407EAE4A06BD47DA4487"/>
    <w:pPr>
      <w:widowControl w:val="0"/>
      <w:jc w:val="both"/>
    </w:pPr>
  </w:style>
  <w:style w:type="paragraph" w:customStyle="1" w:styleId="CB5890C127054C7893D16F8C13F950DE">
    <w:name w:val="CB5890C127054C7893D16F8C13F950DE"/>
    <w:pPr>
      <w:widowControl w:val="0"/>
      <w:jc w:val="both"/>
    </w:pPr>
  </w:style>
  <w:style w:type="paragraph" w:customStyle="1" w:styleId="ED28EE9BF466446FB9A21D22AA7831A8">
    <w:name w:val="ED28EE9BF466446FB9A21D22AA7831A8"/>
    <w:pPr>
      <w:widowControl w:val="0"/>
      <w:jc w:val="both"/>
    </w:pPr>
  </w:style>
  <w:style w:type="paragraph" w:customStyle="1" w:styleId="5BD235AF271049A396F25E3116D3BE9A">
    <w:name w:val="5BD235AF271049A396F25E3116D3BE9A"/>
    <w:pPr>
      <w:widowControl w:val="0"/>
      <w:jc w:val="both"/>
    </w:pPr>
  </w:style>
  <w:style w:type="paragraph" w:customStyle="1" w:styleId="3F3FDB451BB44B5DA38AEBCF56B1CEA7">
    <w:name w:val="3F3FDB451BB44B5DA38AEBCF56B1CEA7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7221CB"/>
    <w:rPr>
      <w:color w:val="808080"/>
    </w:rPr>
  </w:style>
  <w:style w:type="paragraph" w:customStyle="1" w:styleId="1BCDCFEC1A594836B54D90D5BA9014E8">
    <w:name w:val="1BCDCFEC1A594836B54D90D5BA9014E8"/>
    <w:pPr>
      <w:widowControl w:val="0"/>
      <w:jc w:val="both"/>
    </w:pPr>
  </w:style>
  <w:style w:type="paragraph" w:customStyle="1" w:styleId="844511DEDD004BF396E5CF2B75E5D6D9">
    <w:name w:val="844511DEDD004BF396E5CF2B75E5D6D9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BCA9976888B54960863D5BFBA73DCED7">
    <w:name w:val="BCA9976888B54960863D5BFBA73DCED7"/>
    <w:pPr>
      <w:widowControl w:val="0"/>
      <w:jc w:val="both"/>
    </w:pPr>
  </w:style>
  <w:style w:type="paragraph" w:customStyle="1" w:styleId="F0A719A5E645412BBF359CA1BA72A51F">
    <w:name w:val="F0A719A5E645412BBF359CA1BA72A51F"/>
    <w:pPr>
      <w:widowControl w:val="0"/>
      <w:jc w:val="both"/>
    </w:pPr>
  </w:style>
  <w:style w:type="paragraph" w:customStyle="1" w:styleId="537D351BC0E44D5CB93207E0474C9334">
    <w:name w:val="537D351BC0E44D5CB93207E0474C9334"/>
    <w:pPr>
      <w:widowControl w:val="0"/>
      <w:jc w:val="both"/>
    </w:pPr>
  </w:style>
  <w:style w:type="paragraph" w:customStyle="1" w:styleId="5D8CDAE3E6C24ADB81E427B53F6ECF91">
    <w:name w:val="5D8CDAE3E6C24ADB81E427B53F6ECF91"/>
    <w:pPr>
      <w:widowControl w:val="0"/>
      <w:jc w:val="both"/>
    </w:pPr>
  </w:style>
  <w:style w:type="paragraph" w:customStyle="1" w:styleId="BD3574E4706E4DDC912C93EBE1F1E2EC">
    <w:name w:val="BD3574E4706E4DDC912C93EBE1F1E2EC"/>
    <w:pPr>
      <w:widowControl w:val="0"/>
      <w:jc w:val="both"/>
    </w:pPr>
  </w:style>
  <w:style w:type="paragraph" w:customStyle="1" w:styleId="DA913D7E410A4A46855C4131B2B3ADCF">
    <w:name w:val="DA913D7E410A4A46855C4131B2B3ADCF"/>
    <w:pPr>
      <w:widowControl w:val="0"/>
      <w:jc w:val="both"/>
    </w:pPr>
  </w:style>
  <w:style w:type="paragraph" w:customStyle="1" w:styleId="430283C47271425CA6C94EBF53136A92">
    <w:name w:val="430283C47271425CA6C94EBF53136A92"/>
    <w:pPr>
      <w:widowControl w:val="0"/>
      <w:jc w:val="both"/>
    </w:pPr>
  </w:style>
  <w:style w:type="paragraph" w:customStyle="1" w:styleId="5E441329E2094B3592496143580C00F9">
    <w:name w:val="5E441329E2094B3592496143580C00F9"/>
    <w:rsid w:val="007221CB"/>
    <w:pPr>
      <w:widowControl w:val="0"/>
      <w:jc w:val="both"/>
    </w:pPr>
  </w:style>
  <w:style w:type="paragraph" w:customStyle="1" w:styleId="D677E4FD9AB74CA29F4D425279401B66">
    <w:name w:val="D677E4FD9AB74CA29F4D425279401B66"/>
    <w:rsid w:val="007221CB"/>
    <w:pPr>
      <w:widowControl w:val="0"/>
      <w:jc w:val="both"/>
    </w:pPr>
  </w:style>
  <w:style w:type="paragraph" w:customStyle="1" w:styleId="BA49EB30C4B94201BD192F281A15758C">
    <w:name w:val="BA49EB30C4B94201BD192F281A15758C"/>
    <w:rsid w:val="007221CB"/>
    <w:pPr>
      <w:widowControl w:val="0"/>
      <w:jc w:val="both"/>
    </w:pPr>
  </w:style>
  <w:style w:type="paragraph" w:customStyle="1" w:styleId="26234E2CAD14424A809165FFCFC98D01">
    <w:name w:val="26234E2CAD14424A809165FFCFC98D01"/>
    <w:rsid w:val="007221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Dorm 2#227B, Tsinghua University, Beijing 100084, CN</CompanyAddress>
  <CompanyPhone>Tel: (+86) 130-5131-2880</CompanyPhone>
  <CompanyFax/>
  <CompanyEmail>Email: jinf15@mails.tsinghua.edu.cn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功能型简历.dotx</Template>
  <TotalTime>176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 Jin (金帆)</dc:creator>
  <cp:keywords/>
  <cp:lastModifiedBy>Fan Jin</cp:lastModifiedBy>
  <cp:revision>40</cp:revision>
  <cp:lastPrinted>2017-04-22T14:02:00Z</cp:lastPrinted>
  <dcterms:created xsi:type="dcterms:W3CDTF">2017-04-18T04:49:00Z</dcterms:created>
  <dcterms:modified xsi:type="dcterms:W3CDTF">2017-12-21T15:25:00Z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